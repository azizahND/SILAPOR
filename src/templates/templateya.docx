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2B2AA" w14:textId="77777777" w:rsidR="00EF6C18" w:rsidRPr="00B0615B" w:rsidRDefault="00EF6C18" w:rsidP="00EF6C18">
      <w:r w:rsidRPr="00B0615B">
        <w:t>LAPORAN KEHILANGAN/TEMUAN BARANG</w:t>
      </w:r>
    </w:p>
    <w:p w14:paraId="274D01A5" w14:textId="77777777" w:rsidR="00EF6C18" w:rsidRPr="00B0615B" w:rsidRDefault="00EF6C18" w:rsidP="00EF6C18"/>
    <w:p w14:paraId="5044E158" w14:textId="77777777" w:rsidR="00EF6C18" w:rsidRPr="00B0615B" w:rsidRDefault="00EF6C18" w:rsidP="00EF6C18">
      <w:r w:rsidRPr="00B0615B">
        <w:t>ID Laporan: {{</w:t>
      </w:r>
      <w:proofErr w:type="spellStart"/>
      <w:r w:rsidRPr="00B0615B">
        <w:t>id_laporan</w:t>
      </w:r>
      <w:proofErr w:type="spellEnd"/>
      <w:r w:rsidRPr="00B0615B">
        <w:t>}}</w:t>
      </w:r>
    </w:p>
    <w:p w14:paraId="7D85D4F7" w14:textId="77777777" w:rsidR="00EF6C18" w:rsidRPr="00B0615B" w:rsidRDefault="00EF6C18" w:rsidP="00EF6C18">
      <w:r w:rsidRPr="00B0615B">
        <w:t>Jenis Laporan: {{</w:t>
      </w:r>
      <w:proofErr w:type="spellStart"/>
      <w:r w:rsidRPr="00B0615B">
        <w:t>jenis_laporan</w:t>
      </w:r>
      <w:proofErr w:type="spellEnd"/>
      <w:r w:rsidRPr="00B0615B">
        <w:t>}}</w:t>
      </w:r>
    </w:p>
    <w:p w14:paraId="12480C6E" w14:textId="77777777" w:rsidR="00EF6C18" w:rsidRPr="00B0615B" w:rsidRDefault="00EF6C18" w:rsidP="00EF6C18">
      <w:r w:rsidRPr="00B0615B">
        <w:t>Nama Barang: {{</w:t>
      </w:r>
      <w:proofErr w:type="spellStart"/>
      <w:r w:rsidRPr="00B0615B">
        <w:t>nama_barang</w:t>
      </w:r>
      <w:proofErr w:type="spellEnd"/>
      <w:r w:rsidRPr="00B0615B">
        <w:t>}}</w:t>
      </w:r>
    </w:p>
    <w:p w14:paraId="7111A5CF" w14:textId="77777777" w:rsidR="00EF6C18" w:rsidRPr="00B0615B" w:rsidRDefault="00EF6C18" w:rsidP="00EF6C18">
      <w:r w:rsidRPr="00B0615B">
        <w:t>Status: {{status}}</w:t>
      </w:r>
    </w:p>
    <w:p w14:paraId="4D12EBD6" w14:textId="77777777" w:rsidR="00EF6C18" w:rsidRPr="00B0615B" w:rsidRDefault="00EF6C18" w:rsidP="00EF6C18"/>
    <w:p w14:paraId="69EE5179" w14:textId="77777777" w:rsidR="00EF6C18" w:rsidRPr="00B0615B" w:rsidRDefault="00EF6C18" w:rsidP="00EF6C18">
      <w:r w:rsidRPr="00B0615B">
        <w:t>Tanggal Kejadian: {{</w:t>
      </w:r>
      <w:proofErr w:type="spellStart"/>
      <w:r w:rsidRPr="00B0615B">
        <w:t>tanggal_kejadian</w:t>
      </w:r>
      <w:proofErr w:type="spellEnd"/>
      <w:r w:rsidRPr="00B0615B">
        <w:t>}}</w:t>
      </w:r>
    </w:p>
    <w:p w14:paraId="76B87BE6" w14:textId="77777777" w:rsidR="00EF6C18" w:rsidRPr="00B0615B" w:rsidRDefault="00EF6C18" w:rsidP="00EF6C18">
      <w:r w:rsidRPr="00B0615B">
        <w:t>Lokasi: {{lokasi}}</w:t>
      </w:r>
    </w:p>
    <w:p w14:paraId="1E762ACE" w14:textId="77777777" w:rsidR="00EF6C18" w:rsidRPr="00B0615B" w:rsidRDefault="00EF6C18" w:rsidP="00EF6C18">
      <w:r w:rsidRPr="00B0615B">
        <w:t>Tanggal Laporan: {{</w:t>
      </w:r>
      <w:proofErr w:type="spellStart"/>
      <w:r w:rsidRPr="00B0615B">
        <w:t>tanggal_laporan</w:t>
      </w:r>
      <w:proofErr w:type="spellEnd"/>
      <w:r w:rsidRPr="00B0615B">
        <w:t>}}</w:t>
      </w:r>
    </w:p>
    <w:p w14:paraId="3654EB3E" w14:textId="77777777" w:rsidR="00EF6C18" w:rsidRPr="00B0615B" w:rsidRDefault="00EF6C18" w:rsidP="00EF6C18">
      <w:r w:rsidRPr="00B0615B">
        <w:t>Deskripsi: {{deskripsi}}</w:t>
      </w:r>
    </w:p>
    <w:p w14:paraId="72D16B28" w14:textId="77777777" w:rsidR="00EF6C18" w:rsidRPr="00B0615B" w:rsidRDefault="00EF6C18" w:rsidP="00EF6C18"/>
    <w:p w14:paraId="6708E23A" w14:textId="77777777" w:rsidR="00EF6C18" w:rsidRPr="00B0615B" w:rsidRDefault="00EF6C18" w:rsidP="00EF6C18">
      <w:r w:rsidRPr="00B0615B">
        <w:t>Data Pelapor:</w:t>
      </w:r>
    </w:p>
    <w:p w14:paraId="5ADBBF48" w14:textId="77777777" w:rsidR="00EF6C18" w:rsidRPr="00B0615B" w:rsidRDefault="00EF6C18" w:rsidP="00EF6C18">
      <w:r w:rsidRPr="00B0615B">
        <w:t>Nama: {{</w:t>
      </w:r>
      <w:proofErr w:type="spellStart"/>
      <w:r w:rsidRPr="00B0615B">
        <w:t>user_nama</w:t>
      </w:r>
      <w:proofErr w:type="spellEnd"/>
      <w:r w:rsidRPr="00B0615B">
        <w:t>}}</w:t>
      </w:r>
    </w:p>
    <w:p w14:paraId="3B4622CB" w14:textId="77777777" w:rsidR="00EF6C18" w:rsidRPr="00B0615B" w:rsidRDefault="00EF6C18" w:rsidP="00EF6C18">
      <w:r w:rsidRPr="00B0615B">
        <w:t>Email: {{</w:t>
      </w:r>
      <w:proofErr w:type="spellStart"/>
      <w:r w:rsidRPr="00B0615B">
        <w:t>user_email</w:t>
      </w:r>
      <w:proofErr w:type="spellEnd"/>
      <w:r w:rsidRPr="00B0615B">
        <w:t>}}</w:t>
      </w:r>
    </w:p>
    <w:p w14:paraId="0CB1A655" w14:textId="77777777" w:rsidR="00EF6C18" w:rsidRPr="00B0615B" w:rsidRDefault="00EF6C18" w:rsidP="00EF6C18">
      <w:r w:rsidRPr="00B0615B">
        <w:t>Alamat: {{</w:t>
      </w:r>
      <w:proofErr w:type="spellStart"/>
      <w:r w:rsidRPr="00B0615B">
        <w:t>user_alamat</w:t>
      </w:r>
      <w:proofErr w:type="spellEnd"/>
      <w:r w:rsidRPr="00B0615B">
        <w:t>}}</w:t>
      </w:r>
    </w:p>
    <w:p w14:paraId="1646C387" w14:textId="77777777" w:rsidR="00EF6C18" w:rsidRPr="00B0615B" w:rsidRDefault="00EF6C18" w:rsidP="00EF6C18">
      <w:r w:rsidRPr="00B0615B">
        <w:t>No. Telepon: {{</w:t>
      </w:r>
      <w:proofErr w:type="spellStart"/>
      <w:r w:rsidRPr="00B0615B">
        <w:t>user_telp</w:t>
      </w:r>
      <w:proofErr w:type="spellEnd"/>
      <w:r w:rsidRPr="00B0615B">
        <w:t>}}</w:t>
      </w:r>
    </w:p>
    <w:p w14:paraId="33C7D1CF" w14:textId="77777777" w:rsidR="00EF6C18" w:rsidRPr="00B0615B" w:rsidRDefault="00EF6C18" w:rsidP="00EF6C18"/>
    <w:p w14:paraId="13C8BBC8" w14:textId="77777777" w:rsidR="00EF6C18" w:rsidRPr="00B0615B" w:rsidRDefault="00EF6C18" w:rsidP="00EF6C18">
      <w:r w:rsidRPr="00B0615B">
        <w:t>Informasi Penyerahan:</w:t>
      </w:r>
    </w:p>
    <w:p w14:paraId="16D8A95F" w14:textId="77777777" w:rsidR="00EF6C18" w:rsidRPr="00B0615B" w:rsidRDefault="00EF6C18" w:rsidP="00EF6C18">
      <w:r w:rsidRPr="00B0615B">
        <w:t>Tanggal Penyerahan: {{</w:t>
      </w:r>
      <w:proofErr w:type="spellStart"/>
      <w:r w:rsidRPr="00B0615B">
        <w:t>tanggal_penyerahan</w:t>
      </w:r>
      <w:proofErr w:type="spellEnd"/>
      <w:r w:rsidRPr="00B0615B">
        <w:t>}}</w:t>
      </w:r>
    </w:p>
    <w:p w14:paraId="10E66074" w14:textId="77777777" w:rsidR="00EF6C18" w:rsidRPr="00B0615B" w:rsidRDefault="00EF6C18" w:rsidP="00EF6C18">
      <w:r w:rsidRPr="00B0615B">
        <w:t>Lokasi Penyerahan: {{</w:t>
      </w:r>
      <w:proofErr w:type="spellStart"/>
      <w:r w:rsidRPr="00B0615B">
        <w:t>lokasi_penyerahan</w:t>
      </w:r>
      <w:proofErr w:type="spellEnd"/>
      <w:r w:rsidRPr="00B0615B">
        <w:t>}}</w:t>
      </w:r>
    </w:p>
    <w:p w14:paraId="710F0BCB" w14:textId="77777777" w:rsidR="00EF6C18" w:rsidRPr="00B0615B" w:rsidRDefault="00EF6C18" w:rsidP="00EF6C18">
      <w:r w:rsidRPr="00B0615B">
        <w:t>Pengklaim: {{pengklaim}}</w:t>
      </w:r>
    </w:p>
    <w:p w14:paraId="340E5499" w14:textId="694459CA" w:rsidR="00EF6C18" w:rsidRPr="00B0615B" w:rsidRDefault="00EF6C18" w:rsidP="00EF6C18">
      <w:r w:rsidRPr="00B0615B">
        <w:t>No. HP Pengklaim: {{</w:t>
      </w:r>
      <w:proofErr w:type="spellStart"/>
      <w:r w:rsidRPr="00B0615B">
        <w:t>no_hp_pengklaim</w:t>
      </w:r>
      <w:proofErr w:type="spellEnd"/>
      <w:r w:rsidRPr="00B0615B">
        <w:t>}}</w:t>
      </w:r>
    </w:p>
    <w:sectPr w:rsidR="00EF6C18" w:rsidRPr="00B0615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C18"/>
    <w:rsid w:val="00446865"/>
    <w:rsid w:val="00566446"/>
    <w:rsid w:val="005A22C4"/>
    <w:rsid w:val="0072539B"/>
    <w:rsid w:val="00810D2E"/>
    <w:rsid w:val="008C7235"/>
    <w:rsid w:val="00B0615B"/>
    <w:rsid w:val="00EB3D20"/>
    <w:rsid w:val="00EF6C18"/>
    <w:rsid w:val="00FE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DD3E5"/>
  <w15:chartTrackingRefBased/>
  <w15:docId w15:val="{C93215A3-6E3B-4BC6-8E16-FE9D6B1D3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  <w:lang w:eastAsia="en-US"/>
    </w:rPr>
  </w:style>
  <w:style w:type="paragraph" w:styleId="Judul1">
    <w:name w:val="heading 1"/>
    <w:basedOn w:val="Normal"/>
    <w:next w:val="Normal"/>
    <w:link w:val="Judul1KAR"/>
    <w:uiPriority w:val="9"/>
    <w:qFormat/>
    <w:rsid w:val="00EF6C18"/>
    <w:pPr>
      <w:keepNext/>
      <w:keepLines/>
      <w:spacing w:before="360" w:after="80"/>
      <w:outlineLvl w:val="0"/>
    </w:pPr>
    <w:rPr>
      <w:rFonts w:ascii="Calibri Light" w:eastAsia="Times New Roman" w:hAnsi="Calibri Light"/>
      <w:color w:val="2F5496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EF6C18"/>
    <w:pPr>
      <w:keepNext/>
      <w:keepLines/>
      <w:spacing w:before="160" w:after="80"/>
      <w:outlineLvl w:val="1"/>
    </w:pPr>
    <w:rPr>
      <w:rFonts w:ascii="Calibri Light" w:eastAsia="Times New Roman" w:hAnsi="Calibri Light"/>
      <w:color w:val="2F5496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EF6C18"/>
    <w:pPr>
      <w:keepNext/>
      <w:keepLines/>
      <w:spacing w:before="160" w:after="80"/>
      <w:outlineLvl w:val="2"/>
    </w:pPr>
    <w:rPr>
      <w:rFonts w:eastAsia="Times New Roman"/>
      <w:color w:val="2F5496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EF6C18"/>
    <w:pPr>
      <w:keepNext/>
      <w:keepLines/>
      <w:spacing w:before="80" w:after="40"/>
      <w:outlineLvl w:val="3"/>
    </w:pPr>
    <w:rPr>
      <w:rFonts w:eastAsia="Times New Roman"/>
      <w:i/>
      <w:iCs/>
      <w:color w:val="2F5496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EF6C18"/>
    <w:pPr>
      <w:keepNext/>
      <w:keepLines/>
      <w:spacing w:before="80" w:after="40"/>
      <w:outlineLvl w:val="4"/>
    </w:pPr>
    <w:rPr>
      <w:rFonts w:eastAsia="Times New Roman"/>
      <w:color w:val="2F5496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EF6C18"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EF6C18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EF6C18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EF6C18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link w:val="Judul1"/>
    <w:uiPriority w:val="9"/>
    <w:rsid w:val="00EF6C18"/>
    <w:rPr>
      <w:rFonts w:ascii="Calibri Light" w:eastAsia="Times New Roman" w:hAnsi="Calibri Light" w:cs="Times New Roman"/>
      <w:color w:val="2F5496"/>
      <w:sz w:val="40"/>
      <w:szCs w:val="40"/>
    </w:rPr>
  </w:style>
  <w:style w:type="character" w:customStyle="1" w:styleId="Judul2KAR">
    <w:name w:val="Judul 2 KAR"/>
    <w:link w:val="Judul2"/>
    <w:uiPriority w:val="9"/>
    <w:semiHidden/>
    <w:rsid w:val="00EF6C18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Judul3KAR">
    <w:name w:val="Judul 3 KAR"/>
    <w:link w:val="Judul3"/>
    <w:uiPriority w:val="9"/>
    <w:semiHidden/>
    <w:rsid w:val="00EF6C18"/>
    <w:rPr>
      <w:rFonts w:eastAsia="Times New Roman" w:cs="Times New Roman"/>
      <w:color w:val="2F5496"/>
      <w:sz w:val="28"/>
      <w:szCs w:val="28"/>
    </w:rPr>
  </w:style>
  <w:style w:type="character" w:customStyle="1" w:styleId="Judul4KAR">
    <w:name w:val="Judul 4 KAR"/>
    <w:link w:val="Judul4"/>
    <w:uiPriority w:val="9"/>
    <w:semiHidden/>
    <w:rsid w:val="00EF6C18"/>
    <w:rPr>
      <w:rFonts w:eastAsia="Times New Roman" w:cs="Times New Roman"/>
      <w:i/>
      <w:iCs/>
      <w:color w:val="2F5496"/>
    </w:rPr>
  </w:style>
  <w:style w:type="character" w:customStyle="1" w:styleId="Judul5KAR">
    <w:name w:val="Judul 5 KAR"/>
    <w:link w:val="Judul5"/>
    <w:uiPriority w:val="9"/>
    <w:semiHidden/>
    <w:rsid w:val="00EF6C18"/>
    <w:rPr>
      <w:rFonts w:eastAsia="Times New Roman" w:cs="Times New Roman"/>
      <w:color w:val="2F5496"/>
    </w:rPr>
  </w:style>
  <w:style w:type="character" w:customStyle="1" w:styleId="Judul6KAR">
    <w:name w:val="Judul 6 KAR"/>
    <w:link w:val="Judul6"/>
    <w:uiPriority w:val="9"/>
    <w:semiHidden/>
    <w:rsid w:val="00EF6C18"/>
    <w:rPr>
      <w:rFonts w:eastAsia="Times New Roman" w:cs="Times New Roman"/>
      <w:i/>
      <w:iCs/>
      <w:color w:val="595959"/>
    </w:rPr>
  </w:style>
  <w:style w:type="character" w:customStyle="1" w:styleId="Judul7KAR">
    <w:name w:val="Judul 7 KAR"/>
    <w:link w:val="Judul7"/>
    <w:uiPriority w:val="9"/>
    <w:semiHidden/>
    <w:rsid w:val="00EF6C18"/>
    <w:rPr>
      <w:rFonts w:eastAsia="Times New Roman" w:cs="Times New Roman"/>
      <w:color w:val="595959"/>
    </w:rPr>
  </w:style>
  <w:style w:type="character" w:customStyle="1" w:styleId="Judul8KAR">
    <w:name w:val="Judul 8 KAR"/>
    <w:link w:val="Judul8"/>
    <w:uiPriority w:val="9"/>
    <w:semiHidden/>
    <w:rsid w:val="00EF6C18"/>
    <w:rPr>
      <w:rFonts w:eastAsia="Times New Roman" w:cs="Times New Roman"/>
      <w:i/>
      <w:iCs/>
      <w:color w:val="272727"/>
    </w:rPr>
  </w:style>
  <w:style w:type="character" w:customStyle="1" w:styleId="Judul9KAR">
    <w:name w:val="Judul 9 KAR"/>
    <w:link w:val="Judul9"/>
    <w:uiPriority w:val="9"/>
    <w:semiHidden/>
    <w:rsid w:val="00EF6C18"/>
    <w:rPr>
      <w:rFonts w:eastAsia="Times New Roman" w:cs="Times New Roman"/>
      <w:color w:val="272727"/>
    </w:rPr>
  </w:style>
  <w:style w:type="paragraph" w:styleId="Judul">
    <w:name w:val="Title"/>
    <w:basedOn w:val="Normal"/>
    <w:next w:val="Normal"/>
    <w:link w:val="JudulKAR"/>
    <w:uiPriority w:val="10"/>
    <w:qFormat/>
    <w:rsid w:val="00EF6C18"/>
    <w:pPr>
      <w:spacing w:after="8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JudulKAR">
    <w:name w:val="Judul KAR"/>
    <w:link w:val="Judul"/>
    <w:uiPriority w:val="10"/>
    <w:rsid w:val="00EF6C18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EF6C18"/>
    <w:pPr>
      <w:numPr>
        <w:ilvl w:val="1"/>
      </w:numPr>
    </w:pPr>
    <w:rPr>
      <w:rFonts w:eastAsia="Times New Roman"/>
      <w:color w:val="595959"/>
      <w:spacing w:val="15"/>
      <w:sz w:val="28"/>
      <w:szCs w:val="28"/>
    </w:rPr>
  </w:style>
  <w:style w:type="character" w:customStyle="1" w:styleId="SubjudulKAR">
    <w:name w:val="Subjudul KAR"/>
    <w:link w:val="Subjudul"/>
    <w:uiPriority w:val="11"/>
    <w:rsid w:val="00EF6C18"/>
    <w:rPr>
      <w:rFonts w:eastAsia="Times New Roman" w:cs="Times New Roman"/>
      <w:color w:val="595959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EF6C18"/>
    <w:pPr>
      <w:spacing w:before="160"/>
      <w:jc w:val="center"/>
    </w:pPr>
    <w:rPr>
      <w:i/>
      <w:iCs/>
      <w:color w:val="404040"/>
    </w:rPr>
  </w:style>
  <w:style w:type="character" w:customStyle="1" w:styleId="KutipanKAR">
    <w:name w:val="Kutipan KAR"/>
    <w:link w:val="Kutipan"/>
    <w:uiPriority w:val="29"/>
    <w:rsid w:val="00EF6C18"/>
    <w:rPr>
      <w:i/>
      <w:iCs/>
      <w:color w:val="404040"/>
    </w:rPr>
  </w:style>
  <w:style w:type="paragraph" w:styleId="DaftarParagraf">
    <w:name w:val="List Paragraph"/>
    <w:basedOn w:val="Normal"/>
    <w:uiPriority w:val="34"/>
    <w:qFormat/>
    <w:rsid w:val="00EF6C18"/>
    <w:pPr>
      <w:ind w:left="720"/>
      <w:contextualSpacing/>
    </w:pPr>
  </w:style>
  <w:style w:type="character" w:styleId="PenekananKeras">
    <w:name w:val="Intense Emphasis"/>
    <w:uiPriority w:val="21"/>
    <w:qFormat/>
    <w:rsid w:val="00EF6C18"/>
    <w:rPr>
      <w:i/>
      <w:iCs/>
      <w:color w:val="2F5496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EF6C18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KutipanyangSeringKAR">
    <w:name w:val="Kutipan yang Sering KAR"/>
    <w:link w:val="KutipanyangSering"/>
    <w:uiPriority w:val="30"/>
    <w:rsid w:val="00EF6C18"/>
    <w:rPr>
      <w:i/>
      <w:iCs/>
      <w:color w:val="2F5496"/>
    </w:rPr>
  </w:style>
  <w:style w:type="character" w:styleId="ReferensiyangSering">
    <w:name w:val="Intense Reference"/>
    <w:uiPriority w:val="32"/>
    <w:qFormat/>
    <w:rsid w:val="00EF6C18"/>
    <w:rPr>
      <w:b/>
      <w:bCs/>
      <w:smallCaps/>
      <w:color w:val="2F5496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templateya</Template>
  <TotalTime>26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Azizah Novi</dc:creator>
  <cp:keywords/>
  <dc:description/>
  <cp:lastModifiedBy>Azizah Novi</cp:lastModifiedBy>
  <cp:revision>11</cp:revision>
  <dcterms:created xsi:type="dcterms:W3CDTF">2025-09-28T15:36:00Z</dcterms:created>
  <dcterms:modified xsi:type="dcterms:W3CDTF">2025-09-28T16:00:00Z</dcterms:modified>
</cp:coreProperties>
</file>